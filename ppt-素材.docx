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计算机发展简史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计算机发展的四个阶段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硬件方面，逻辑元件采用电子管，主存储器采用汞延迟线、磁鼓、磁芯；外存储器采用磁带；</w:t>
      </w:r>
      <w:r>
        <w:rPr>
          <w:rFonts w:hint="eastAsia" w:ascii="宋体" w:hAnsi="宋体"/>
          <w:b/>
          <w:sz w:val="24"/>
          <w:szCs w:val="24"/>
        </w:rPr>
        <w:t>1.第一代计算机：电子管数字计算机（1946-1958年）</w:t>
      </w:r>
    </w:p>
    <w:p>
      <w:pPr>
        <w:numPr>
          <w:ilvl w:val="1"/>
          <w:numId w:val="1"/>
        </w:numPr>
        <w:spacing w:line="360" w:lineRule="auto"/>
        <w:rPr>
          <w:rFonts w:ascii="宋体" w:hAnsi="宋体"/>
          <w:sz w:val="24"/>
          <w:szCs w:val="24"/>
        </w:rPr>
      </w:pPr>
    </w:p>
    <w:p>
      <w:pPr>
        <w:numPr>
          <w:ilvl w:val="1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软件方面采用机器语言、汇编语言；</w:t>
      </w:r>
    </w:p>
    <w:p>
      <w:pPr>
        <w:numPr>
          <w:ilvl w:val="1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应用领域以军事和科学计算为主；</w:t>
      </w:r>
    </w:p>
    <w:p>
      <w:pPr>
        <w:numPr>
          <w:ilvl w:val="1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特点是体积大、功耗高、可靠性差、速度慢、价格昂贵。</w:t>
      </w:r>
    </w:p>
    <w:p>
      <w:pPr>
        <w:spacing w:line="360" w:lineRule="auto"/>
        <w:ind w:firstLine="240" w:firstLineChars="100"/>
        <w:jc w:val="center"/>
        <w:rPr>
          <w:rFonts w:ascii="宋体" w:hAnsi="宋体"/>
          <w:sz w:val="24"/>
          <w:szCs w:val="24"/>
        </w:rPr>
      </w:pPr>
    </w:p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2.第二代计算机：晶体管数字计算机（1958-1964年）</w:t>
      </w:r>
    </w:p>
    <w:p>
      <w:pPr>
        <w:numPr>
          <w:ilvl w:val="1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硬件方面，逻辑元件采用晶体管，主存储器采用磁芯，外存储器采用磁盘；软件方面出现了以批处理为主的操作系统、高级语言及其编译程序；</w:t>
      </w:r>
    </w:p>
    <w:p>
      <w:pPr>
        <w:numPr>
          <w:ilvl w:val="1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应用领域以科学计算和事务处理为主。并开始进入工业控制领域；</w:t>
      </w:r>
    </w:p>
    <w:p>
      <w:pPr>
        <w:numPr>
          <w:ilvl w:val="1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特点是体积缩小、能耗降低、可靠性提高、运算速度提高。 </w:t>
      </w:r>
    </w:p>
    <w:p>
      <w:pPr>
        <w:spacing w:line="360" w:lineRule="auto"/>
        <w:ind w:left="239" w:leftChars="114"/>
        <w:jc w:val="center"/>
        <w:rPr>
          <w:rFonts w:ascii="宋体" w:hAnsi="宋体"/>
          <w:sz w:val="24"/>
          <w:szCs w:val="24"/>
        </w:rPr>
      </w:pPr>
      <w:bookmarkStart w:id="0" w:name="_GoBack"/>
      <w:bookmarkEnd w:id="0"/>
    </w:p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3.第三代计算机：集成电路数字计算机（1964-1970年）</w:t>
      </w:r>
    </w:p>
    <w:p>
      <w:pPr>
        <w:numPr>
          <w:ilvl w:val="2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硬件方面，逻辑元件采用中、小规模集成电路，主存储器仍采用磁芯；</w:t>
      </w:r>
    </w:p>
    <w:p>
      <w:pPr>
        <w:numPr>
          <w:ilvl w:val="2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软件方面出现了分时操作系统以及结构化、规模化程序设计方法；</w:t>
      </w:r>
    </w:p>
    <w:p>
      <w:pPr>
        <w:numPr>
          <w:ilvl w:val="2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特点是速度更快，可靠性有了显著提高，价格进一步下降，产品走向通用话、系列化和标准化；</w:t>
      </w:r>
    </w:p>
    <w:p>
      <w:pPr>
        <w:numPr>
          <w:ilvl w:val="2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应用领域开始进入文字处理和图形图像处理领域。</w:t>
      </w:r>
    </w:p>
    <w:p>
      <w:pPr>
        <w:spacing w:line="360" w:lineRule="auto"/>
        <w:ind w:firstLine="480" w:firstLineChars="200"/>
        <w:jc w:val="center"/>
        <w:rPr>
          <w:rFonts w:ascii="宋体" w:hAnsi="宋体"/>
          <w:sz w:val="24"/>
          <w:szCs w:val="24"/>
        </w:rPr>
      </w:pPr>
    </w:p>
    <w:p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4.第四代计算机：大规模集成电路计算机（1970年至今）</w:t>
      </w:r>
    </w:p>
    <w:p>
      <w:pPr>
        <w:numPr>
          <w:ilvl w:val="2"/>
          <w:numId w:val="4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硬件方面，逻辑元件采用大规模和超大规模集成电路；</w:t>
      </w:r>
    </w:p>
    <w:p>
      <w:pPr>
        <w:numPr>
          <w:ilvl w:val="2"/>
          <w:numId w:val="4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软件方面出现了数据库管理系统、网络管理系统和面向对象语言等；</w:t>
      </w:r>
    </w:p>
    <w:p>
      <w:pPr>
        <w:numPr>
          <w:ilvl w:val="2"/>
          <w:numId w:val="4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特点是1971年世界上第一台微处理器在美国硅谷诞生，开始了微型计算机的新时代。</w:t>
      </w:r>
    </w:p>
    <w:p>
      <w:pPr>
        <w:numPr>
          <w:ilvl w:val="2"/>
          <w:numId w:val="4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应用领域从科学计算、事务管理、过程控制逐步走向家庭。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10814247">
    <w:nsid w:val="60031327"/>
    <w:multiLevelType w:val="multilevel"/>
    <w:tmpl w:val="60031327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90099542">
    <w:nsid w:val="46EF7A56"/>
    <w:multiLevelType w:val="multilevel"/>
    <w:tmpl w:val="46EF7A56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81737979">
    <w:nsid w:val="28A27EFB"/>
    <w:multiLevelType w:val="multilevel"/>
    <w:tmpl w:val="28A27EFB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81348189">
    <w:nsid w:val="10C5085D"/>
    <w:multiLevelType w:val="multilevel"/>
    <w:tmpl w:val="10C5085D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681737979"/>
  </w:num>
  <w:num w:numId="2">
    <w:abstractNumId w:val="281348189"/>
  </w:num>
  <w:num w:numId="3">
    <w:abstractNumId w:val="1190099542"/>
  </w:num>
  <w:num w:numId="4">
    <w:abstractNumId w:val="16108142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72A27"/>
    <w:rsid w:val="001D07AB"/>
    <w:rsid w:val="00222CA0"/>
    <w:rsid w:val="00265F15"/>
    <w:rsid w:val="004E78E3"/>
    <w:rsid w:val="007660F0"/>
    <w:rsid w:val="0078536D"/>
    <w:rsid w:val="00877B44"/>
    <w:rsid w:val="00E27D85"/>
    <w:rsid w:val="00ED21DA"/>
    <w:rsid w:val="7720764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SXT_NET\201309_38\MSOffice\201309_38\&#20108;&#32423;\03\4-&#20108;&#32423;ppt&#39064;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gjwsjds</Company>
  <Pages>1</Pages>
  <Words>91</Words>
  <Characters>525</Characters>
  <Lines>4</Lines>
  <Paragraphs>1</Paragraphs>
  <TotalTime>0</TotalTime>
  <ScaleCrop>false</ScaleCrop>
  <LinksUpToDate>false</LinksUpToDate>
  <CharactersWithSpaces>0</CharactersWithSpaces>
  <Application>WPS Office 个人版_9.1.0.4902_{F1E327BC-269C-435d-A152-05C5408002CA}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2013-06-20T08:43:00Z</dcterms:created>
  <dc:creator>cyb</dc:creator>
  <cp:lastModifiedBy>Administrator</cp:lastModifiedBy>
  <cp:lastPrinted>1900-12-31T16:00:00Z</cp:lastPrinted>
  <dcterms:modified xsi:type="dcterms:W3CDTF">2019-11-13T07:39:29Z</dcterms:modified>
  <dc:title>计算机发展的四个阶段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2052-9.1.0.4902</vt:lpwstr>
  </property>
  <property fmtid="{D5CDD505-2E9C-101B-9397-08002B2CF9AE}" pid="3" name="cbtSign">
    <vt:lpwstr>P+2Eg9sA9UyZ2K1rOe6efNczrlGJyNV16UAt0bbQmIc=</vt:lpwstr>
  </property>
</Properties>
</file>